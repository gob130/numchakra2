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F37" w:rsidRPr="002D5F37" w:rsidRDefault="002D5F37" w:rsidP="00C6662F">
      <w:pPr>
        <w:tabs>
          <w:tab w:val="left" w:pos="5450"/>
        </w:tabs>
        <w:spacing w:line="276" w:lineRule="auto"/>
        <w:jc w:val="center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:rsidR="006F4BEE" w:rsidRPr="002D5F37" w:rsidRDefault="006F4BEE" w:rsidP="00C6662F">
      <w:pPr>
        <w:tabs>
          <w:tab w:val="left" w:pos="5450"/>
        </w:tabs>
        <w:spacing w:line="276" w:lineRule="auto"/>
        <w:jc w:val="center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  <w:r w:rsidRPr="002D5F37"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  <w:t>שילובים</w:t>
      </w:r>
    </w:p>
    <w:p w:rsidR="006F4BEE" w:rsidRPr="002D5F37" w:rsidRDefault="006F4BEE" w:rsidP="00C6662F">
      <w:pPr>
        <w:tabs>
          <w:tab w:val="left" w:pos="5450"/>
        </w:tabs>
        <w:spacing w:line="276" w:lineRule="auto"/>
        <w:jc w:val="both"/>
        <w:rPr>
          <w:rFonts w:ascii="Narkisim" w:hAnsi="Narkisim" w:cs="Narkisim"/>
          <w:color w:val="auto"/>
          <w:sz w:val="28"/>
          <w:szCs w:val="28"/>
          <w:rtl/>
        </w:rPr>
      </w:pPr>
    </w:p>
    <w:p w:rsidR="00A83CE3" w:rsidRPr="002D5F37" w:rsidRDefault="00A83CE3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הבסיס יופיעו המספרים 13,14,16,19 ובצ'אקרות: מקלעת השמש, </w:t>
      </w:r>
      <w:r w:rsidR="00B6252D"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כתר, על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עין שלישית, יופיע המספר 8, </w:t>
      </w:r>
      <w:r w:rsidR="004F6476" w:rsidRPr="00881CD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נטייה </w:t>
      </w:r>
      <w:r w:rsidR="00207F78" w:rsidRPr="00881CD6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להסתבך עם רשויות</w:t>
      </w:r>
      <w:r w:rsidR="00207F78" w:rsidRPr="002D5F37">
        <w:rPr>
          <w:rFonts w:ascii="Narkisim" w:hAnsi="Narkisim" w:cs="Narkisim"/>
          <w:color w:val="auto"/>
          <w:sz w:val="28"/>
          <w:szCs w:val="28"/>
          <w:rtl/>
        </w:rPr>
        <w:t xml:space="preserve">. </w:t>
      </w:r>
    </w:p>
    <w:p w:rsidR="001E525D" w:rsidRPr="002D5F37" w:rsidRDefault="00976DAF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>כאשר בצ'אקרת ה</w:t>
      </w:r>
      <w:r w:rsidR="001E525D" w:rsidRPr="002D5F37">
        <w:rPr>
          <w:rFonts w:ascii="Narkisim" w:hAnsi="Narkisim" w:cs="Narkisim"/>
          <w:color w:val="auto"/>
          <w:sz w:val="28"/>
          <w:szCs w:val="28"/>
          <w:rtl/>
        </w:rPr>
        <w:t>מ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ין והיצירה יופיעו המספרים 1,8 </w:t>
      </w:r>
      <w:r w:rsidR="00881CD6" w:rsidRPr="00881CD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נטייה להיות </w:t>
      </w:r>
      <w:r w:rsidRPr="00881CD6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עצמאי או </w:t>
      </w:r>
      <w:r w:rsidR="00881CD6" w:rsidRPr="00881CD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מנ</w:t>
      </w:r>
      <w:r w:rsidR="00881CD6" w:rsidRPr="00881CD6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הל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>.</w:t>
      </w:r>
    </w:p>
    <w:p w:rsidR="005D2E29" w:rsidRPr="005D2E29" w:rsidRDefault="001E525D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המין והיצירה יופיעו המספרים 9,11,22 </w:t>
      </w:r>
      <w:r w:rsidR="005D2E29"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קושי ל</w:t>
      </w:r>
      <w:r w:rsidRPr="005D2E29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הגיע לדרגת המאסטר</w:t>
      </w:r>
      <w:r w:rsidR="005D2E29"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 בתעסוקה</w:t>
      </w:r>
    </w:p>
    <w:p w:rsidR="001E525D" w:rsidRPr="005D2E29" w:rsidRDefault="005D2E29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כאשר </w:t>
      </w:r>
      <w:proofErr w:type="spellStart"/>
      <w:r>
        <w:rPr>
          <w:rFonts w:ascii="Narkisim" w:hAnsi="Narkisim" w:cs="Narkisim" w:hint="cs"/>
          <w:color w:val="auto"/>
          <w:sz w:val="28"/>
          <w:szCs w:val="28"/>
          <w:rtl/>
        </w:rPr>
        <w:t>בצאקרת</w:t>
      </w:r>
      <w:proofErr w:type="spellEnd"/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 המין ויצירה יופיעו המספרים 1,3,5,8 </w:t>
      </w:r>
      <w:r>
        <w:rPr>
          <w:rFonts w:ascii="Narkisim" w:hAnsi="Narkisim" w:cs="Narkisim"/>
          <w:color w:val="auto"/>
          <w:sz w:val="28"/>
          <w:szCs w:val="28"/>
          <w:rtl/>
        </w:rPr>
        <w:t>–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נטייה לממש </w:t>
      </w:r>
      <w:r w:rsidR="000F07DF" w:rsidRPr="005D2E29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את הפוטנציאל </w:t>
      </w:r>
      <w:r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ואת שאיפות החיים </w:t>
      </w:r>
      <w:r w:rsidR="000F07DF" w:rsidRPr="005D2E29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  </w:t>
      </w:r>
      <w:r w:rsidR="00153AC3" w:rsidRPr="005D2E29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  </w:t>
      </w:r>
    </w:p>
    <w:p w:rsidR="005D2E29" w:rsidRPr="005D2E29" w:rsidRDefault="00470CDC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מקלעת השמש יופיעו המספרים </w:t>
      </w:r>
      <w:r w:rsidR="005D2E29">
        <w:rPr>
          <w:rFonts w:ascii="Narkisim" w:hAnsi="Narkisim" w:cs="Narkisim" w:hint="cs"/>
          <w:color w:val="auto"/>
          <w:sz w:val="28"/>
          <w:szCs w:val="28"/>
          <w:rtl/>
        </w:rPr>
        <w:t xml:space="preserve">1,2,3,4,5,6,33 </w:t>
      </w:r>
      <w:r w:rsidR="005D2E29"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נטייה לממש את הייעוד </w:t>
      </w:r>
    </w:p>
    <w:p w:rsidR="005D2E29" w:rsidRPr="005D2E29" w:rsidRDefault="005D2E29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כאשר במקלעת השמש יופיעו המספרים 7,8,9,11,22,13,14,16,19 </w:t>
      </w:r>
      <w:r w:rsidRPr="005D2E29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לממש את הייעוד </w:t>
      </w:r>
    </w:p>
    <w:p w:rsidR="005D2E29" w:rsidRPr="00C6662F" w:rsidRDefault="005D2E29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כאשר יופיעו המספרים 7,13,14,16,19 </w:t>
      </w:r>
      <w:r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מומלץ לעבור את התיקון האישי באמצעות מסע </w:t>
      </w:r>
    </w:p>
    <w:p w:rsidR="00C6662F" w:rsidRPr="00C6662F" w:rsidRDefault="000162BB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C6662F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</w:t>
      </w:r>
      <w:r w:rsidR="00C6662F" w:rsidRPr="00C6662F">
        <w:rPr>
          <w:rFonts w:ascii="Narkisim" w:hAnsi="Narkisim" w:cs="Narkisim" w:hint="cs"/>
          <w:color w:val="auto"/>
          <w:sz w:val="28"/>
          <w:szCs w:val="28"/>
          <w:rtl/>
        </w:rPr>
        <w:t xml:space="preserve">המין ויצירה </w:t>
      </w:r>
      <w:r w:rsidRPr="00C6662F">
        <w:rPr>
          <w:rFonts w:ascii="Narkisim" w:hAnsi="Narkisim" w:cs="Narkisim"/>
          <w:color w:val="auto"/>
          <w:sz w:val="28"/>
          <w:szCs w:val="28"/>
          <w:rtl/>
        </w:rPr>
        <w:t>יופיעו המספר</w:t>
      </w:r>
      <w:r w:rsidR="00C6662F" w:rsidRPr="00C6662F">
        <w:rPr>
          <w:rFonts w:ascii="Narkisim" w:hAnsi="Narkisim" w:cs="Narkisim" w:hint="cs"/>
          <w:color w:val="auto"/>
          <w:sz w:val="28"/>
          <w:szCs w:val="28"/>
          <w:rtl/>
        </w:rPr>
        <w:t xml:space="preserve">ים </w:t>
      </w:r>
      <w:r w:rsidR="00C6662F">
        <w:rPr>
          <w:rFonts w:ascii="Narkisim" w:hAnsi="Narkisim" w:cs="Narkisim" w:hint="cs"/>
          <w:color w:val="auto"/>
          <w:sz w:val="28"/>
          <w:szCs w:val="28"/>
          <w:rtl/>
        </w:rPr>
        <w:t xml:space="preserve">2,4,6,7,9,11,22,13,14,16,19 </w:t>
      </w:r>
      <w:r w:rsidR="00C6662F">
        <w:rPr>
          <w:rFonts w:ascii="Narkisim" w:hAnsi="Narkisim" w:cs="Narkisim"/>
          <w:color w:val="auto"/>
          <w:sz w:val="28"/>
          <w:szCs w:val="28"/>
          <w:rtl/>
        </w:rPr>
        <w:t>–</w:t>
      </w:r>
      <w:r w:rsidR="00C6662F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C6662F"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להצליח בגדול כעצמאי בודד מומלץ לפעול שם שותפים או להיות קבלן משנה </w:t>
      </w:r>
    </w:p>
    <w:p w:rsidR="00C6662F" w:rsidRDefault="00041809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אדם שבצ'אקרת הלב יש מספר 0, </w:t>
      </w:r>
      <w:r w:rsidR="00C6662F"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קושי לממש את החיים וקשה בהרבה תחומים</w:t>
      </w:r>
      <w:r w:rsidR="00C6662F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C6662F" w:rsidRPr="00C6662F" w:rsidRDefault="00C84840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הגרון יופיעו המספרים 11,22 </w:t>
      </w:r>
      <w:r w:rsidR="00C6662F"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לממש את יכולות החשיבה של המאסטר </w:t>
      </w:r>
    </w:p>
    <w:p w:rsidR="00C6662F" w:rsidRPr="00C6662F" w:rsidRDefault="00C6662F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>
        <w:rPr>
          <w:rFonts w:ascii="Narkisim" w:hAnsi="Narkisim" w:cs="Narkisim" w:hint="cs"/>
          <w:color w:val="auto"/>
          <w:sz w:val="28"/>
          <w:szCs w:val="28"/>
          <w:rtl/>
        </w:rPr>
        <w:t>כאשר ב</w:t>
      </w:r>
      <w:r w:rsidR="00C84840" w:rsidRPr="002D5F37">
        <w:rPr>
          <w:rFonts w:ascii="Narkisim" w:hAnsi="Narkisim" w:cs="Narkisim"/>
          <w:color w:val="auto"/>
          <w:sz w:val="28"/>
          <w:szCs w:val="28"/>
          <w:rtl/>
        </w:rPr>
        <w:t>צ'אקר</w:t>
      </w:r>
      <w:r>
        <w:rPr>
          <w:rFonts w:ascii="Narkisim" w:hAnsi="Narkisim" w:cs="Narkisim" w:hint="cs"/>
          <w:color w:val="auto"/>
          <w:sz w:val="28"/>
          <w:szCs w:val="28"/>
          <w:rtl/>
        </w:rPr>
        <w:t>ת בגרון יופיעו המספרים הבאים 2,7,11,13,14,16,19</w:t>
      </w:r>
      <w:r w:rsidR="00C84840"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proofErr w:type="spellStart"/>
      <w:r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נטיה</w:t>
      </w:r>
      <w:proofErr w:type="spellEnd"/>
      <w:r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 ללכת נגד הרוח וקושי בתחומים רבים במיוחד ב</w:t>
      </w:r>
      <w:r w:rsidR="000045C0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מערכות יחסים, </w:t>
      </w:r>
      <w:r w:rsidRPr="00C6662F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זוגיות ועסקים</w:t>
      </w:r>
    </w:p>
    <w:p w:rsidR="001C5157" w:rsidRPr="001C5157" w:rsidRDefault="00D07E9F" w:rsidP="000045C0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C6662F">
        <w:rPr>
          <w:rFonts w:ascii="Narkisim" w:hAnsi="Narkisim" w:cs="Narkisim"/>
          <w:color w:val="auto"/>
          <w:sz w:val="28"/>
          <w:szCs w:val="28"/>
          <w:rtl/>
        </w:rPr>
        <w:t>כאש</w:t>
      </w:r>
      <w:r w:rsidR="00C6662F" w:rsidRPr="00C6662F">
        <w:rPr>
          <w:rFonts w:ascii="Narkisim" w:hAnsi="Narkisim" w:cs="Narkisim"/>
          <w:color w:val="auto"/>
          <w:sz w:val="28"/>
          <w:szCs w:val="28"/>
          <w:rtl/>
        </w:rPr>
        <w:t>ר בצ'אקר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="00C6662F" w:rsidRPr="00C6662F">
        <w:rPr>
          <w:rFonts w:ascii="Narkisim" w:hAnsi="Narkisim" w:cs="Narkisim"/>
          <w:color w:val="auto"/>
          <w:sz w:val="28"/>
          <w:szCs w:val="28"/>
          <w:rtl/>
        </w:rPr>
        <w:t xml:space="preserve">ת 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 xml:space="preserve">שמש, </w:t>
      </w:r>
      <w:r w:rsidR="00C6662F" w:rsidRPr="00C6662F">
        <w:rPr>
          <w:rFonts w:ascii="Narkisim" w:hAnsi="Narkisim" w:cs="Narkisim"/>
          <w:color w:val="auto"/>
          <w:sz w:val="28"/>
          <w:szCs w:val="28"/>
          <w:rtl/>
        </w:rPr>
        <w:t>גרון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>, כתר, מזל אסטרולוגי, שיא נוכחי או שיא ראשון</w:t>
      </w:r>
      <w:r w:rsidR="00C6662F" w:rsidRPr="00C6662F">
        <w:rPr>
          <w:rFonts w:ascii="Narkisim" w:hAnsi="Narkisim" w:cs="Narkisim"/>
          <w:color w:val="auto"/>
          <w:sz w:val="28"/>
          <w:szCs w:val="28"/>
          <w:rtl/>
        </w:rPr>
        <w:t xml:space="preserve"> יופיעו המספרים 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7,13,14,16,19 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במערכות יחסים וזוגיות </w:t>
      </w:r>
    </w:p>
    <w:p w:rsidR="001C5157" w:rsidRDefault="0088683C" w:rsidP="001C5157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העין השלישית יופיעו המספרים 7,13,14,16,19 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במערכות יחסים וזוגיות </w:t>
      </w:r>
    </w:p>
    <w:p w:rsidR="00B511BE" w:rsidRPr="001C5157" w:rsidRDefault="00B511BE" w:rsidP="00B511BE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B511BE">
        <w:rPr>
          <w:rFonts w:ascii="Narkisim" w:hAnsi="Narkisim" w:cs="Narkisim" w:hint="cs"/>
          <w:color w:val="auto"/>
          <w:sz w:val="28"/>
          <w:szCs w:val="28"/>
          <w:rtl/>
        </w:rPr>
        <w:t xml:space="preserve">כאשר </w:t>
      </w:r>
      <w:proofErr w:type="spellStart"/>
      <w:r w:rsidRPr="00B511BE">
        <w:rPr>
          <w:rFonts w:ascii="Narkisim" w:hAnsi="Narkisim" w:cs="Narkisim" w:hint="cs"/>
          <w:color w:val="auto"/>
          <w:sz w:val="28"/>
          <w:szCs w:val="28"/>
          <w:rtl/>
        </w:rPr>
        <w:t>בצאקרת</w:t>
      </w:r>
      <w:proofErr w:type="spellEnd"/>
      <w:r w:rsidRPr="00B511BE">
        <w:rPr>
          <w:rFonts w:ascii="Narkisim" w:hAnsi="Narkisim" w:cs="Narkisim" w:hint="cs"/>
          <w:color w:val="auto"/>
          <w:sz w:val="28"/>
          <w:szCs w:val="28"/>
          <w:rtl/>
        </w:rPr>
        <w:t xml:space="preserve"> העל יופיעו המספרים 13,14,16,19 </w:t>
      </w:r>
      <w:r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במערכות יחסים וזוגיות </w:t>
      </w:r>
    </w:p>
    <w:p w:rsidR="0088683C" w:rsidRDefault="0088683C" w:rsidP="000045C0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בבסיס, שמש, גרון, עין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>השלישית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>, כתר, אסטרולוגי,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 xml:space="preserve"> העל,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 xml:space="preserve">או בשיא נוכחי או בשיא ראשון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יופיע המספר 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16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נטייה ל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חרדות </w:t>
      </w:r>
      <w:proofErr w:type="spellStart"/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ש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יא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י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טו</w:t>
      </w:r>
      <w:proofErr w:type="spellEnd"/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את קצב התקדמות האדם בחייו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1C5157" w:rsidRDefault="0088683C" w:rsidP="000045C0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>כאשר בצ'אקר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ת 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>שמש, גדרון, עין שלישית, כתר, מזל אסטרולוגי</w:t>
      </w:r>
      <w:r w:rsidR="000045C0">
        <w:rPr>
          <w:rFonts w:ascii="Narkisim" w:hAnsi="Narkisim" w:cs="Narkisim" w:hint="cs"/>
          <w:color w:val="auto"/>
          <w:sz w:val="28"/>
          <w:szCs w:val="28"/>
          <w:rtl/>
        </w:rPr>
        <w:t xml:space="preserve">, או שיא נוכחי או שיא ראשון 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יופיע 7 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נטייה ל</w:t>
      </w:r>
      <w:r w:rsidR="001C5157"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חרדות </w:t>
      </w:r>
      <w:proofErr w:type="spellStart"/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ש</w:t>
      </w:r>
      <w:r w:rsidR="001C5157"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יא</w:t>
      </w:r>
      <w:r w:rsidR="001C5157"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י</w:t>
      </w:r>
      <w:r w:rsidR="001C5157"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טו</w:t>
      </w:r>
      <w:proofErr w:type="spellEnd"/>
      <w:r w:rsidR="001C5157"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את קצב התקדמות האדם בחייו</w:t>
      </w:r>
      <w:r w:rsidR="001C5157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0045C0" w:rsidRDefault="000045C0" w:rsidP="000045C0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>כאשר בצ'אקר</w:t>
      </w:r>
      <w:r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ת 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שמש, גדרון, מזל אסטרולוגי, יופיע 2,11 </w:t>
      </w:r>
      <w:r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נטייה </w:t>
      </w:r>
      <w:r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לפחד מאירועים לא מוכרים ו</w:t>
      </w:r>
      <w:r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ל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חרדות </w:t>
      </w:r>
      <w:proofErr w:type="spellStart"/>
      <w:r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ש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יא</w:t>
      </w:r>
      <w:r w:rsidRPr="001C5157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י</w:t>
      </w:r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טו</w:t>
      </w:r>
      <w:proofErr w:type="spellEnd"/>
      <w:r w:rsidRPr="001C5157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את קצב התקדמות האדם בחייו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88683C" w:rsidRPr="002D5F37" w:rsidRDefault="001C5157" w:rsidP="001C5157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88683C"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</w:p>
    <w:p w:rsidR="00474783" w:rsidRPr="005E1291" w:rsidRDefault="00896DF7" w:rsidP="005E1291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5E1291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הכתר יופיעו המספרים </w:t>
      </w:r>
      <w:r w:rsidR="00992300" w:rsidRPr="005E1291">
        <w:rPr>
          <w:rFonts w:ascii="Narkisim" w:hAnsi="Narkisim" w:cs="Narkisim" w:hint="cs"/>
          <w:color w:val="auto"/>
          <w:sz w:val="28"/>
          <w:szCs w:val="28"/>
          <w:rtl/>
        </w:rPr>
        <w:t xml:space="preserve">9,11,22 </w:t>
      </w:r>
      <w:r w:rsidR="00992300" w:rsidRPr="005E1291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נולדת באחד משלושת ימי הלידה הטובים בעולם, בבקשה לנצל מתנה זו בהיבט החיובי אפשרות להרוויח </w:t>
      </w:r>
      <w:proofErr w:type="spellStart"/>
      <w:r w:rsidR="00992300" w:rsidRPr="005E1291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lastRenderedPageBreak/>
        <w:t>מליונים</w:t>
      </w:r>
      <w:proofErr w:type="spellEnd"/>
      <w:r w:rsidR="00992300" w:rsidRPr="005E1291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. עם זאת יש לשים לב במיוחד בתקופת החיים הרביעית בה תהא ירידה אנרגטית בחיי האדם  </w:t>
      </w:r>
    </w:p>
    <w:p w:rsidR="001616DE" w:rsidRDefault="00D07E9F" w:rsidP="001616DE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1616DE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היקום יופיע המספר </w:t>
      </w:r>
      <w:r w:rsidR="005E1291" w:rsidRPr="001616DE">
        <w:rPr>
          <w:rFonts w:ascii="Narkisim" w:hAnsi="Narkisim" w:cs="Narkisim" w:hint="cs"/>
          <w:color w:val="auto"/>
          <w:sz w:val="28"/>
          <w:szCs w:val="28"/>
          <w:rtl/>
        </w:rPr>
        <w:t>2,7,11</w:t>
      </w:r>
      <w:r w:rsidRPr="001616DE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="001616DE" w:rsidRPr="001616DE">
        <w:rPr>
          <w:rFonts w:ascii="Narkisim" w:hAnsi="Narkisim" w:cs="Narkisim"/>
          <w:color w:val="auto"/>
          <w:sz w:val="28"/>
          <w:szCs w:val="28"/>
          <w:rtl/>
        </w:rPr>
        <w:t>–</w:t>
      </w:r>
      <w:r w:rsidR="001616DE" w:rsidRPr="001616DE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1616DE" w:rsidRPr="001616DE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מזלך האסטרולוגי מקשה עליך מומלץ לחזק את המפה באמצעות שם פרטי נוסף או שם משפחה</w:t>
      </w:r>
      <w:r w:rsidR="001616DE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1616DE" w:rsidRPr="001616DE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1616DE" w:rsidRPr="001616DE" w:rsidRDefault="00FF4E3A" w:rsidP="00C6662F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היקום יופיע המספר 22 </w:t>
      </w:r>
      <w:r w:rsidR="001616DE" w:rsidRPr="001616DE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מזלך האסטרולוגי מקל עליך להצליח בחיים נצל זאת לטובה וחזק מפתך </w:t>
      </w:r>
    </w:p>
    <w:p w:rsidR="00B511BE" w:rsidRDefault="005D6D47" w:rsidP="00B511BE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בצ'אקרת העל יופיעו המספרים 13,14,16,19 </w:t>
      </w:r>
      <w:r w:rsidR="00B511BE" w:rsidRPr="00B511BE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קושי </w:t>
      </w:r>
      <w:r w:rsidRPr="00B511BE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לממש את </w:t>
      </w:r>
      <w:r w:rsidR="00B511BE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שאיפות </w:t>
      </w:r>
      <w:r w:rsidR="00B511BE" w:rsidRPr="00B511BE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החיים</w:t>
      </w:r>
      <w:r w:rsidR="00B511BE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</w:p>
    <w:p w:rsidR="009C59CD" w:rsidRDefault="00B67809" w:rsidP="009C59CD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</w:t>
      </w:r>
      <w:r w:rsidR="009C59CD">
        <w:rPr>
          <w:rFonts w:ascii="Narkisim" w:hAnsi="Narkisim" w:cs="Narkisim"/>
          <w:color w:val="auto"/>
          <w:sz w:val="28"/>
          <w:szCs w:val="28"/>
          <w:rtl/>
        </w:rPr>
        <w:t>יופיע</w:t>
      </w:r>
      <w:r w:rsidR="009C59CD"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="009C59CD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מספרים </w:t>
      </w:r>
      <w:proofErr w:type="spellStart"/>
      <w:r w:rsidRPr="002D5F37">
        <w:rPr>
          <w:rFonts w:ascii="Narkisim" w:hAnsi="Narkisim" w:cs="Narkisim"/>
          <w:color w:val="auto"/>
          <w:sz w:val="28"/>
          <w:szCs w:val="28"/>
          <w:rtl/>
        </w:rPr>
        <w:t>קארמתיים</w:t>
      </w:r>
      <w:proofErr w:type="spellEnd"/>
      <w:r w:rsidR="009C59CD">
        <w:rPr>
          <w:rFonts w:ascii="Narkisim" w:hAnsi="Narkisim" w:cs="Narkisim" w:hint="cs"/>
          <w:color w:val="auto"/>
          <w:sz w:val="28"/>
          <w:szCs w:val="28"/>
          <w:rtl/>
        </w:rPr>
        <w:t xml:space="preserve"> באחד </w:t>
      </w:r>
      <w:proofErr w:type="spellStart"/>
      <w:r w:rsidR="009C59CD">
        <w:rPr>
          <w:rFonts w:ascii="Narkisim" w:hAnsi="Narkisim" w:cs="Narkisim" w:hint="cs"/>
          <w:color w:val="auto"/>
          <w:sz w:val="28"/>
          <w:szCs w:val="28"/>
          <w:rtl/>
        </w:rPr>
        <w:t>הצאקרות</w:t>
      </w:r>
      <w:proofErr w:type="spellEnd"/>
      <w:r w:rsidR="009C59CD">
        <w:rPr>
          <w:rFonts w:ascii="Narkisim" w:hAnsi="Narkisim" w:cs="Narkisim" w:hint="cs"/>
          <w:color w:val="auto"/>
          <w:sz w:val="28"/>
          <w:szCs w:val="28"/>
          <w:rtl/>
        </w:rPr>
        <w:t xml:space="preserve"> או 7 בגרון, עין שלישית או 2,11 בגרון </w:t>
      </w:r>
      <w:r w:rsidR="009C59CD">
        <w:rPr>
          <w:rFonts w:ascii="Narkisim" w:hAnsi="Narkisim" w:cs="Narkisim"/>
          <w:color w:val="auto"/>
          <w:sz w:val="28"/>
          <w:szCs w:val="28"/>
          <w:rtl/>
        </w:rPr>
        <w:t>–</w:t>
      </w:r>
      <w:r w:rsidR="009C59CD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9C59CD" w:rsidRPr="009C59CD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שמך הפרטי מקשה עליך לממש את שאיפות חייך</w:t>
      </w:r>
      <w:r w:rsidR="009C59CD">
        <w:rPr>
          <w:rFonts w:ascii="Narkisim" w:hAnsi="Narkisim" w:cs="Narkisim" w:hint="cs"/>
          <w:color w:val="auto"/>
          <w:sz w:val="28"/>
          <w:szCs w:val="28"/>
          <w:rtl/>
        </w:rPr>
        <w:t xml:space="preserve">  </w:t>
      </w:r>
    </w:p>
    <w:p w:rsidR="0093075D" w:rsidRPr="003852EC" w:rsidRDefault="0093075D" w:rsidP="003852EC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במפת היקום </w:t>
      </w:r>
      <w:proofErr w:type="spellStart"/>
      <w:r w:rsidRPr="002D5F37">
        <w:rPr>
          <w:rFonts w:ascii="Narkisim" w:hAnsi="Narkisim" w:cs="Narkisim"/>
          <w:color w:val="auto"/>
          <w:sz w:val="28"/>
          <w:szCs w:val="28"/>
          <w:rtl/>
        </w:rPr>
        <w:t>במשאל"ה</w:t>
      </w:r>
      <w:proofErr w:type="spellEnd"/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– שיא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 xml:space="preserve">בתקופת החיים הנבדקת,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יופיעו המספרים 1,8,9,11,22, </w:t>
      </w:r>
      <w:r w:rsidR="003852EC" w:rsidRPr="003852EC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היקום </w:t>
      </w:r>
      <w:r w:rsidR="003852EC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פותח לפניך את כל השפע של העולם בכל התחומים ו</w:t>
      </w:r>
      <w:r w:rsidR="003852EC" w:rsidRPr="003852EC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דוחף אותך </w:t>
      </w:r>
      <w:r w:rsidRPr="003852EC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להיות עצמאי</w:t>
      </w:r>
      <w:r w:rsidR="00086DF4" w:rsidRPr="003852EC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מצליח</w:t>
      </w:r>
      <w:r w:rsidRPr="003852EC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</w:t>
      </w:r>
    </w:p>
    <w:p w:rsidR="000459DB" w:rsidRPr="00FC1016" w:rsidRDefault="002F1FF9" w:rsidP="00FC1016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במפת היקום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 xml:space="preserve">מתנה או </w:t>
      </w:r>
      <w:proofErr w:type="spellStart"/>
      <w:r w:rsidRPr="002D5F37">
        <w:rPr>
          <w:rFonts w:ascii="Narkisim" w:hAnsi="Narkisim" w:cs="Narkisim"/>
          <w:color w:val="auto"/>
          <w:sz w:val="28"/>
          <w:szCs w:val="28"/>
          <w:rtl/>
        </w:rPr>
        <w:t>משאל"ה</w:t>
      </w:r>
      <w:proofErr w:type="spellEnd"/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/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שיא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 xml:space="preserve">בתקופת החיים הנבדקת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יופיעו המספרים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7,</w:t>
      </w:r>
      <w:r w:rsidR="000459DB" w:rsidRPr="002D5F37">
        <w:rPr>
          <w:rFonts w:ascii="Narkisim" w:hAnsi="Narkisim" w:cs="Narkisim"/>
          <w:color w:val="auto"/>
          <w:sz w:val="28"/>
          <w:szCs w:val="28"/>
          <w:rtl/>
        </w:rPr>
        <w:t>13,14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,16</w:t>
      </w:r>
      <w:r w:rsidR="000459DB" w:rsidRPr="002D5F37">
        <w:rPr>
          <w:rFonts w:ascii="Narkisim" w:hAnsi="Narkisim" w:cs="Narkisim"/>
          <w:color w:val="auto"/>
          <w:sz w:val="28"/>
          <w:szCs w:val="28"/>
          <w:rtl/>
        </w:rPr>
        <w:t xml:space="preserve">,19 </w:t>
      </w:r>
      <w:proofErr w:type="spellStart"/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הייקום</w:t>
      </w:r>
      <w:proofErr w:type="spellEnd"/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 מקשה עליך מומלץ לחזק את המפה על מנת להתגבר על השפע </w:t>
      </w:r>
      <w:r w:rsidR="000459DB"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</w:t>
      </w:r>
    </w:p>
    <w:p w:rsidR="000459DB" w:rsidRPr="00FC1016" w:rsidRDefault="000459DB" w:rsidP="00FC1016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במפת היקום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 xml:space="preserve">במתנה או </w:t>
      </w:r>
      <w:proofErr w:type="spellStart"/>
      <w:r w:rsidRPr="002D5F37">
        <w:rPr>
          <w:rFonts w:ascii="Narkisim" w:hAnsi="Narkisim" w:cs="Narkisim"/>
          <w:color w:val="auto"/>
          <w:sz w:val="28"/>
          <w:szCs w:val="28"/>
          <w:rtl/>
        </w:rPr>
        <w:t>במשאל"ה</w:t>
      </w:r>
      <w:proofErr w:type="spellEnd"/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/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שיא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 xml:space="preserve">בתקופת החיים הנבדקת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>יופיע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המספר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ים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="00FC1016">
        <w:rPr>
          <w:rFonts w:ascii="Narkisim" w:hAnsi="Narkisim" w:cs="Narkisim" w:hint="cs"/>
          <w:color w:val="auto"/>
          <w:sz w:val="28"/>
          <w:szCs w:val="28"/>
          <w:rtl/>
        </w:rPr>
        <w:t>7,16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נטייה להפסדים כספיים והסתבכות עם רשויות מומלץ ל</w:t>
      </w:r>
      <w:r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עסוק בתחומים הקשורים </w:t>
      </w:r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ל</w:t>
      </w:r>
      <w:r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לימוד</w:t>
      </w:r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/</w:t>
      </w:r>
      <w:r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>ללמד</w:t>
      </w:r>
      <w:r w:rsidR="00EE7079"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>,</w:t>
      </w:r>
      <w:r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לכתוב, ספורט, </w:t>
      </w:r>
      <w:r w:rsidR="00FC1016"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לעמוד על במה ולהעביר ידע (סטנד אפ ....)</w:t>
      </w:r>
      <w:r w:rsidRPr="00FC1016">
        <w:rPr>
          <w:rFonts w:ascii="Narkisim" w:hAnsi="Narkisim" w:cs="Narkisim"/>
          <w:color w:val="auto"/>
          <w:sz w:val="28"/>
          <w:szCs w:val="28"/>
          <w:highlight w:val="magenta"/>
          <w:rtl/>
        </w:rPr>
        <w:t xml:space="preserve"> </w:t>
      </w:r>
    </w:p>
    <w:p w:rsidR="00FC1016" w:rsidRDefault="00FC1016" w:rsidP="00FC1016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כאשר במפת היקום 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במתנה או </w:t>
      </w:r>
      <w:proofErr w:type="spellStart"/>
      <w:r w:rsidRPr="002D5F37">
        <w:rPr>
          <w:rFonts w:ascii="Narkisim" w:hAnsi="Narkisim" w:cs="Narkisim"/>
          <w:color w:val="auto"/>
          <w:sz w:val="28"/>
          <w:szCs w:val="28"/>
          <w:rtl/>
        </w:rPr>
        <w:t>במשאל"ה</w:t>
      </w:r>
      <w:proofErr w:type="spellEnd"/>
      <w:r>
        <w:rPr>
          <w:rFonts w:ascii="Narkisim" w:hAnsi="Narkisim" w:cs="Narkisim" w:hint="cs"/>
          <w:color w:val="auto"/>
          <w:sz w:val="28"/>
          <w:szCs w:val="28"/>
          <w:rtl/>
        </w:rPr>
        <w:t>/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שיא 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בתקופת החיים הנבדקת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>יופיע</w:t>
      </w:r>
      <w:r>
        <w:rPr>
          <w:rFonts w:ascii="Narkisim" w:hAnsi="Narkisim" w:cs="Narkisim" w:hint="cs"/>
          <w:color w:val="auto"/>
          <w:sz w:val="28"/>
          <w:szCs w:val="28"/>
          <w:rtl/>
        </w:rPr>
        <w:t>ו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המספר </w:t>
      </w:r>
      <w:r>
        <w:rPr>
          <w:rFonts w:ascii="Narkisim" w:hAnsi="Narkisim" w:cs="Narkisim" w:hint="cs"/>
          <w:color w:val="auto"/>
          <w:sz w:val="28"/>
          <w:szCs w:val="28"/>
          <w:rtl/>
        </w:rPr>
        <w:t>8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  <w:r w:rsidRPr="00FC1016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נטייה להפסדים כספיים והסתבכות עם רשויות</w:t>
      </w:r>
    </w:p>
    <w:p w:rsidR="005C20D5" w:rsidRPr="005C20D5" w:rsidRDefault="006B1D0C" w:rsidP="005C20D5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b/>
          <w:bCs/>
          <w:color w:val="auto"/>
          <w:sz w:val="28"/>
          <w:szCs w:val="28"/>
          <w:u w:val="single"/>
        </w:rPr>
      </w:pPr>
      <w:r w:rsidRPr="005C20D5">
        <w:rPr>
          <w:rFonts w:ascii="Narkisim" w:hAnsi="Narkisim" w:cs="Narkisim"/>
          <w:color w:val="auto"/>
          <w:sz w:val="28"/>
          <w:szCs w:val="28"/>
          <w:rtl/>
        </w:rPr>
        <w:t>כאשר יופיע שיא</w:t>
      </w:r>
      <w:r w:rsidR="005C20D5" w:rsidRP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או מתנה</w:t>
      </w:r>
      <w:r w:rsidRPr="005C20D5">
        <w:rPr>
          <w:rFonts w:ascii="Narkisim" w:hAnsi="Narkisim" w:cs="Narkisim"/>
          <w:color w:val="auto"/>
          <w:sz w:val="28"/>
          <w:szCs w:val="28"/>
          <w:rtl/>
        </w:rPr>
        <w:t xml:space="preserve"> שמספרו 9 </w:t>
      </w:r>
      <w:r w:rsidR="005C20D5">
        <w:rPr>
          <w:rFonts w:ascii="Narkisim" w:hAnsi="Narkisim" w:cs="Narkisim"/>
          <w:color w:val="auto"/>
          <w:sz w:val="28"/>
          <w:szCs w:val="28"/>
          <w:rtl/>
        </w:rPr>
        <w:t>–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5C20D5" w:rsidRPr="005C20D5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הגעת לתקופת חיים עם</w:t>
      </w:r>
      <w:r w:rsidR="005C20D5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 </w:t>
      </w:r>
      <w:r w:rsidR="005C20D5" w:rsidRPr="005C20D5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תהפוכות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5C20D5">
        <w:rPr>
          <w:rFonts w:ascii="Narkisim" w:hAnsi="Narkisim" w:cs="Narkisim"/>
          <w:color w:val="auto"/>
          <w:sz w:val="28"/>
          <w:szCs w:val="28"/>
          <w:rtl/>
        </w:rPr>
        <w:t xml:space="preserve"> </w:t>
      </w:r>
    </w:p>
    <w:p w:rsidR="005C20D5" w:rsidRPr="005C20D5" w:rsidRDefault="00B90E94" w:rsidP="005C20D5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jc w:val="both"/>
        <w:rPr>
          <w:rFonts w:ascii="Narkisim" w:hAnsi="Narkisim" w:cs="Narkisim"/>
          <w:color w:val="auto"/>
          <w:sz w:val="28"/>
          <w:szCs w:val="28"/>
          <w:highlight w:val="magenta"/>
        </w:rPr>
      </w:pPr>
      <w:r w:rsidRPr="002D5F37">
        <w:rPr>
          <w:rFonts w:ascii="Narkisim" w:hAnsi="Narkisim" w:cs="Narkisim"/>
          <w:color w:val="auto"/>
          <w:sz w:val="28"/>
          <w:szCs w:val="28"/>
          <w:rtl/>
        </w:rPr>
        <w:t xml:space="preserve">שילוב של המספרים 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5,14 מול 7,16 </w:t>
      </w:r>
      <w:r w:rsidRPr="002D5F37">
        <w:rPr>
          <w:rFonts w:ascii="Narkisim" w:hAnsi="Narkisim" w:cs="Narkisim"/>
          <w:color w:val="auto"/>
          <w:sz w:val="28"/>
          <w:szCs w:val="28"/>
          <w:rtl/>
        </w:rPr>
        <w:t>בצ'אקרות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בסיס 14,16 בשמש 5,7,14,16 גרון 5,7,14,16, עין שלישית 7,14,16 כתר 5,7,14,16 מזל אסטרולוגי 5,7 </w:t>
      </w:r>
      <w:r w:rsidR="005C20D5" w:rsidRPr="0078648A">
        <w:rPr>
          <w:rFonts w:ascii="Narkisim" w:hAnsi="Narkisim" w:cs="Narkisim" w:hint="cs"/>
          <w:color w:val="auto"/>
          <w:sz w:val="28"/>
          <w:szCs w:val="28"/>
          <w:highlight w:val="cyan"/>
          <w:rtl/>
        </w:rPr>
        <w:t>על 14,16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או </w:t>
      </w:r>
      <w:r w:rsidR="005C20D5" w:rsidRPr="0078648A">
        <w:rPr>
          <w:rFonts w:ascii="Narkisim" w:hAnsi="Narkisim" w:cs="Narkisim" w:hint="cs"/>
          <w:color w:val="auto"/>
          <w:sz w:val="28"/>
          <w:szCs w:val="28"/>
          <w:highlight w:val="cyan"/>
          <w:rtl/>
        </w:rPr>
        <w:t>שיא ומחזור נוכחי 5,7,14,16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או </w:t>
      </w:r>
      <w:r w:rsidR="005C20D5" w:rsidRPr="0078648A">
        <w:rPr>
          <w:rFonts w:ascii="Narkisim" w:hAnsi="Narkisim" w:cs="Narkisim" w:hint="cs"/>
          <w:color w:val="auto"/>
          <w:sz w:val="28"/>
          <w:szCs w:val="28"/>
          <w:highlight w:val="cyan"/>
          <w:rtl/>
        </w:rPr>
        <w:t>שיא ראשון 7,14,16</w:t>
      </w:r>
      <w:r w:rsidR="005C20D5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="005C20D5" w:rsidRPr="005C20D5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המפה מתארת נטייה למספרי השיגעון</w:t>
      </w:r>
    </w:p>
    <w:p w:rsidR="005D5C6E" w:rsidRDefault="005D2E29" w:rsidP="00C51E07">
      <w:pPr>
        <w:pStyle w:val="a9"/>
        <w:numPr>
          <w:ilvl w:val="0"/>
          <w:numId w:val="7"/>
        </w:numPr>
        <w:tabs>
          <w:tab w:val="left" w:pos="608"/>
          <w:tab w:val="left" w:pos="5450"/>
        </w:tabs>
        <w:spacing w:line="276" w:lineRule="auto"/>
        <w:ind w:left="567" w:hanging="567"/>
        <w:contextualSpacing w:val="0"/>
        <w:jc w:val="both"/>
        <w:rPr>
          <w:rFonts w:ascii="Narkisim" w:hAnsi="Narkisim" w:cs="Narkisim"/>
          <w:b/>
          <w:bCs/>
          <w:color w:val="auto"/>
          <w:sz w:val="28"/>
          <w:szCs w:val="28"/>
          <w:u w:val="single"/>
        </w:rPr>
      </w:pPr>
      <w:r w:rsidRPr="00A22D5B">
        <w:rPr>
          <w:rFonts w:ascii="Narkisim" w:hAnsi="Narkisim" w:cs="Narkisim" w:hint="cs"/>
          <w:color w:val="auto"/>
          <w:sz w:val="28"/>
          <w:szCs w:val="28"/>
          <w:rtl/>
        </w:rPr>
        <w:t xml:space="preserve">מספרים מעדנים </w:t>
      </w:r>
      <w:r w:rsidRPr="00A22D5B">
        <w:rPr>
          <w:rFonts w:ascii="Narkisim" w:hAnsi="Narkisim" w:cs="Narkisim"/>
          <w:color w:val="auto"/>
          <w:sz w:val="28"/>
          <w:szCs w:val="28"/>
          <w:rtl/>
        </w:rPr>
        <w:t>–</w:t>
      </w:r>
      <w:r w:rsidRPr="00A22D5B">
        <w:rPr>
          <w:rFonts w:ascii="Narkisim" w:hAnsi="Narkisim" w:cs="Narkisim" w:hint="cs"/>
          <w:color w:val="auto"/>
          <w:sz w:val="28"/>
          <w:szCs w:val="28"/>
          <w:rtl/>
        </w:rPr>
        <w:t xml:space="preserve"> כאשר יופיעו </w:t>
      </w:r>
      <w:proofErr w:type="spellStart"/>
      <w:r w:rsidRPr="00A22D5B">
        <w:rPr>
          <w:rFonts w:ascii="Narkisim" w:hAnsi="Narkisim" w:cs="Narkisim" w:hint="cs"/>
          <w:color w:val="auto"/>
          <w:sz w:val="28"/>
          <w:szCs w:val="28"/>
          <w:rtl/>
        </w:rPr>
        <w:t>בצאקרת</w:t>
      </w:r>
      <w:proofErr w:type="spellEnd"/>
      <w:r w:rsidRPr="00A22D5B">
        <w:rPr>
          <w:rFonts w:ascii="Narkisim" w:hAnsi="Narkisim" w:cs="Narkisim" w:hint="cs"/>
          <w:color w:val="auto"/>
          <w:sz w:val="28"/>
          <w:szCs w:val="28"/>
          <w:rtl/>
        </w:rPr>
        <w:t xml:space="preserve"> השמש, גרון, כתר, היקום, שיא נוכחי המספרים 2,3,6,9,11,22 </w:t>
      </w:r>
      <w:r w:rsidRPr="00A22D5B">
        <w:rPr>
          <w:rFonts w:ascii="Narkisim" w:hAnsi="Narkisim" w:cs="Narkisim"/>
          <w:color w:val="auto"/>
          <w:sz w:val="28"/>
          <w:szCs w:val="28"/>
          <w:rtl/>
        </w:rPr>
        <w:t>–</w:t>
      </w:r>
      <w:r w:rsidRPr="00A22D5B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A22D5B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במפתך </w:t>
      </w:r>
      <w:proofErr w:type="spellStart"/>
      <w:r w:rsidRPr="00A22D5B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>קימים</w:t>
      </w:r>
      <w:proofErr w:type="spellEnd"/>
      <w:r w:rsidRPr="00A22D5B">
        <w:rPr>
          <w:rFonts w:ascii="Narkisim" w:hAnsi="Narkisim" w:cs="Narkisim" w:hint="cs"/>
          <w:color w:val="auto"/>
          <w:sz w:val="28"/>
          <w:szCs w:val="28"/>
          <w:highlight w:val="magenta"/>
          <w:rtl/>
        </w:rPr>
        <w:t xml:space="preserve"> מספרים מעדנים  </w:t>
      </w:r>
    </w:p>
    <w:p w:rsidR="00C51E07" w:rsidRDefault="00C51E07" w:rsidP="00C51E07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ind w:left="567" w:hanging="567"/>
        <w:contextualSpacing w:val="0"/>
        <w:jc w:val="both"/>
        <w:rPr>
          <w:rFonts w:ascii="Narkisim" w:hAnsi="Narkisim" w:cs="Narkisim"/>
          <w:color w:val="auto"/>
          <w:sz w:val="28"/>
          <w:szCs w:val="28"/>
        </w:rPr>
      </w:pPr>
      <w:r w:rsidRPr="00C51E07">
        <w:rPr>
          <w:rFonts w:ascii="Narkisim" w:hAnsi="Narkisim" w:cs="Narkisim"/>
          <w:color w:val="auto"/>
          <w:sz w:val="28"/>
          <w:szCs w:val="28"/>
          <w:rtl/>
        </w:rPr>
        <w:t>נטייה מינית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 xml:space="preserve"> -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כאשר יופיעו המספרים 2,11,5,14,7,16, ב: מקלעת השמש, כתר, שיא ראשון בלבד,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או כאשר יופיעו המספרים 13,19 בשיא ראשון בלבד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 xml:space="preserve">,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או כאשר יופיעו המספרים 2,5,11 בצ'אקרת היקום=מזל אסטרולוגי,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או כאשר יופיעו המספרים 13,14,16,19 בצ'אקרת העל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 xml:space="preserve">,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ורק אם יש שלושה מספרים מהמפורטים ומעלה</w:t>
      </w:r>
      <w:r w:rsidRPr="00C51E07">
        <w:rPr>
          <w:rFonts w:ascii="Narkisim" w:hAnsi="Narkisim" w:cs="Narkisim" w:hint="cs"/>
          <w:color w:val="auto"/>
          <w:sz w:val="28"/>
          <w:szCs w:val="28"/>
          <w:rtl/>
        </w:rPr>
        <w:t>,</w:t>
      </w:r>
      <w:r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C51E07">
        <w:rPr>
          <w:rFonts w:ascii="Narkisim" w:hAnsi="Narkisim" w:cs="Narkisim"/>
          <w:color w:val="auto"/>
          <w:sz w:val="28"/>
          <w:szCs w:val="28"/>
          <w:rtl/>
        </w:rPr>
        <w:t>לכתוב: קיימת נטייה טבעית להומו/לסבית</w:t>
      </w:r>
      <w:r w:rsidR="006628A8">
        <w:rPr>
          <w:rFonts w:ascii="Narkisim" w:hAnsi="Narkisim" w:cs="Narkisim" w:hint="cs"/>
          <w:color w:val="auto"/>
          <w:sz w:val="28"/>
          <w:szCs w:val="28"/>
          <w:rtl/>
        </w:rPr>
        <w:t>.</w:t>
      </w:r>
    </w:p>
    <w:p w:rsidR="006628A8" w:rsidRPr="006628A8" w:rsidRDefault="006628A8" w:rsidP="001C365E">
      <w:pPr>
        <w:pStyle w:val="a9"/>
        <w:numPr>
          <w:ilvl w:val="0"/>
          <w:numId w:val="7"/>
        </w:numPr>
        <w:tabs>
          <w:tab w:val="left" w:pos="5450"/>
        </w:tabs>
        <w:spacing w:line="276" w:lineRule="auto"/>
        <w:contextualSpacing w:val="0"/>
        <w:jc w:val="both"/>
        <w:rPr>
          <w:rFonts w:ascii="Narkisim" w:hAnsi="Narkisim" w:cs="Narkisim"/>
          <w:color w:val="auto"/>
          <w:sz w:val="28"/>
          <w:szCs w:val="28"/>
          <w:rtl/>
        </w:rPr>
      </w:pPr>
      <w:r w:rsidRPr="006628A8">
        <w:rPr>
          <w:rFonts w:ascii="Narkisim" w:hAnsi="Narkisim" w:cs="Narkisim"/>
          <w:color w:val="auto"/>
          <w:sz w:val="28"/>
          <w:szCs w:val="28"/>
          <w:rtl/>
        </w:rPr>
        <w:t>שילובים של מספרי הכסף: כאשר יופיעו בצ'אקרת המין ויצירה - המספרים  1,8 - יש לך פוטנציאל להרוויח סכומי כסף גדולים מאוד</w:t>
      </w:r>
      <w:r w:rsidRPr="006628A8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6628A8">
        <w:rPr>
          <w:rFonts w:ascii="Narkisim" w:hAnsi="Narkisim" w:cs="Narkisim"/>
          <w:color w:val="auto"/>
          <w:sz w:val="28"/>
          <w:szCs w:val="28"/>
          <w:rtl/>
        </w:rPr>
        <w:t>כאשר יופיעו בצ'אקרת המין ויצירה - המספרים  3,5 - יש לך פוטנציאל להרוויח סכומי כסף גדולים</w:t>
      </w:r>
      <w:r w:rsidRPr="006628A8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6628A8">
        <w:rPr>
          <w:rFonts w:ascii="Narkisim" w:hAnsi="Narkisim" w:cs="Narkisim"/>
          <w:color w:val="auto"/>
          <w:sz w:val="28"/>
          <w:szCs w:val="28"/>
          <w:rtl/>
        </w:rPr>
        <w:t>כאשר יופיעו בצ'אקרת המין ויצירה - המספרים 2,4,6,7,9,13,14,16,19 - קיים קושי להרוויח סכומי כסף גדולים</w:t>
      </w:r>
      <w:r w:rsidRPr="006628A8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6628A8">
        <w:rPr>
          <w:rFonts w:ascii="Narkisim" w:hAnsi="Narkisim" w:cs="Narkisim"/>
          <w:color w:val="auto"/>
          <w:sz w:val="28"/>
          <w:szCs w:val="28"/>
          <w:rtl/>
        </w:rPr>
        <w:t xml:space="preserve">כאשר יופיעו בשיא נוכחי המספרים  1,8,9,11,22 - יש לך פוטנציאל להרוויח סכומי כסף גדולים מאוד כאשר יופיעו </w:t>
      </w:r>
      <w:r w:rsidRPr="006628A8">
        <w:rPr>
          <w:rFonts w:ascii="Narkisim" w:hAnsi="Narkisim" w:cs="Narkisim"/>
          <w:color w:val="auto"/>
          <w:sz w:val="28"/>
          <w:szCs w:val="28"/>
          <w:rtl/>
        </w:rPr>
        <w:lastRenderedPageBreak/>
        <w:t>בשיא נוכחי המספרים  3,5 - יש לך פוטנציאל להרוויח סכומי כסף גדולים כאשר יופיעו בשיא נוכחי המספרים  7,16,19 - קיים פוטנציאל בשנים אילו להפסיד סכומי כסף גדולים מאוד ועד כדי פשיטת רגל ואפשרות לגנבת כספים - פעל בזהירות</w:t>
      </w:r>
      <w:r w:rsidRPr="006628A8">
        <w:rPr>
          <w:rFonts w:ascii="Narkisim" w:hAnsi="Narkisim" w:cs="Narkisim" w:hint="cs"/>
          <w:color w:val="auto"/>
          <w:sz w:val="28"/>
          <w:szCs w:val="28"/>
          <w:rtl/>
        </w:rPr>
        <w:t xml:space="preserve"> </w:t>
      </w:r>
      <w:r w:rsidRPr="006628A8">
        <w:rPr>
          <w:rFonts w:ascii="Narkisim" w:hAnsi="Narkisim" w:cs="Narkisim"/>
          <w:color w:val="auto"/>
          <w:sz w:val="28"/>
          <w:szCs w:val="28"/>
          <w:rtl/>
        </w:rPr>
        <w:t>כאשר יופיעו במפת הצ'אקרות המספרים  7,16,19 - בצ'אקרות: מקלעת השמש, גרון, עין שלישית, יקום (יש רק 7), העל רק 16 - לרשום - מפתך מתארת אדם בעל פוטנציאל להפסיד סכומי כסף גדולים, ואפשרות לגנבת כספים - פעל בזהירות</w:t>
      </w:r>
      <w:r>
        <w:rPr>
          <w:rFonts w:ascii="Narkisim" w:hAnsi="Narkisim" w:cs="Narkisim" w:hint="cs"/>
          <w:color w:val="auto"/>
          <w:sz w:val="28"/>
          <w:szCs w:val="28"/>
          <w:rtl/>
        </w:rPr>
        <w:t>.</w:t>
      </w:r>
      <w:bookmarkStart w:id="0" w:name="_GoBack"/>
      <w:bookmarkEnd w:id="0"/>
    </w:p>
    <w:sectPr w:rsidR="006628A8" w:rsidRPr="006628A8" w:rsidSect="008A6AA1">
      <w:headerReference w:type="default" r:id="rId7"/>
      <w:footerReference w:type="even" r:id="rId8"/>
      <w:footerReference w:type="default" r:id="rId9"/>
      <w:pgSz w:w="11906" w:h="16838"/>
      <w:pgMar w:top="1440" w:right="1800" w:bottom="1440" w:left="1560" w:header="708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F3D" w:rsidRDefault="009B4F3D" w:rsidP="00B30146">
      <w:r>
        <w:separator/>
      </w:r>
    </w:p>
  </w:endnote>
  <w:endnote w:type="continuationSeparator" w:id="0">
    <w:p w:rsidR="009B4F3D" w:rsidRDefault="009B4F3D" w:rsidP="00B3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9E8" w:rsidRDefault="00EB49E8">
    <w:pPr>
      <w:pStyle w:val="a5"/>
    </w:pPr>
    <w:r>
      <w:rPr>
        <w:rFonts w:ascii="David" w:hAnsi="David" w:cs="David" w:hint="cs"/>
        <w:b/>
        <w:bCs/>
        <w:noProof/>
        <w:color w:val="7E0000"/>
      </w:rPr>
      <w:drawing>
        <wp:inline distT="0" distB="0" distL="0" distR="0">
          <wp:extent cx="5078095" cy="5078095"/>
          <wp:effectExtent l="0" t="0" r="0" b="0"/>
          <wp:docPr id="7" name="תמונה 7" descr="D:\רוחניות\נומרולוגיה\אסטרו נומרולוגיה מזל אהרוני\_TEMPLET\OMERS\ome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רוחניות\נומרולוגיה\אסטרו נומרולוגיה מזל אהרוני\_TEMPLET\OMERS\omeg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8095" cy="5078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5078095" cy="5078095"/>
          <wp:effectExtent l="0" t="0" r="0" b="0"/>
          <wp:docPr id="8" name="תמונה 8" descr="D:\רוחניות\נומרולוגיה\אסטרו נומרולוגיה מזל אהרוני\_TEMPLET\OMERS\ome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רוחניות\נומרולוגיה\אסטרו נומרולוגיה מזל אהרוני\_TEMPLET\OMERS\omeg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8095" cy="5078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9E8" w:rsidRPr="0058712A" w:rsidRDefault="00EB49E8" w:rsidP="00825896">
    <w:pPr>
      <w:ind w:left="28"/>
      <w:jc w:val="center"/>
      <w:rPr>
        <w:rFonts w:cs="David"/>
        <w:b/>
        <w:bCs/>
        <w:color w:val="auto"/>
        <w:rtl/>
      </w:rPr>
    </w:pPr>
    <w:r w:rsidRPr="0058712A">
      <w:rPr>
        <w:rFonts w:cs="David" w:hint="cs"/>
        <w:b/>
        <w:bCs/>
        <w:noProof/>
        <w:color w:val="auto"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4853940</wp:posOffset>
          </wp:positionH>
          <wp:positionV relativeFrom="paragraph">
            <wp:posOffset>31750</wp:posOffset>
          </wp:positionV>
          <wp:extent cx="982980" cy="982980"/>
          <wp:effectExtent l="0" t="0" r="0" b="0"/>
          <wp:wrapNone/>
          <wp:docPr id="2" name="תמונה 2" descr="D:\אימון אישי שיווק ומכירות\נומרולוגית הצאקרות\נומרולוגית הצאקרות לימוד\אומגה בשילוב הנחש חדש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אימון אישי שיווק ומכירות\נומרולוגית הצאקרות\נומרולוגית הצאקרות לימוד\אומגה בשילוב הנחש חדש 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982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8712A">
      <w:rPr>
        <w:rFonts w:cs="David" w:hint="cs"/>
        <w:b/>
        <w:bCs/>
        <w:color w:val="auto"/>
        <w:rtl/>
      </w:rPr>
      <w:t xml:space="preserve">היכולת לשינוי ויצירת השפעה על נסיבות החיים, נחבא במבנה אישיות האדם ויכולותיו, </w:t>
    </w:r>
  </w:p>
  <w:p w:rsidR="00EB49E8" w:rsidRPr="0058712A" w:rsidRDefault="00EB49E8" w:rsidP="002D5F37">
    <w:pPr>
      <w:ind w:left="4348" w:hanging="4307"/>
      <w:jc w:val="center"/>
      <w:rPr>
        <w:rFonts w:ascii="David" w:hAnsi="David" w:cs="David"/>
        <w:b/>
        <w:bCs/>
        <w:color w:val="auto"/>
        <w:sz w:val="10"/>
        <w:szCs w:val="10"/>
        <w:rtl/>
      </w:rPr>
    </w:pPr>
    <w:r w:rsidRPr="0058712A">
      <w:rPr>
        <w:rFonts w:cs="David" w:hint="cs"/>
        <w:b/>
        <w:bCs/>
        <w:color w:val="auto"/>
        <w:rtl/>
      </w:rPr>
      <w:t>גילויו יאפשר לפרוץ למרחבים קסומים.   כל הזכויות שמורות ליעקבי נשר - סולן</w:t>
    </w:r>
  </w:p>
  <w:p w:rsidR="002D5F37" w:rsidRPr="00E523F9" w:rsidRDefault="002D5F37" w:rsidP="000930FD">
    <w:pPr>
      <w:pStyle w:val="a5"/>
      <w:jc w:val="center"/>
      <w:rPr>
        <w:rFonts w:ascii="David" w:hAnsi="David" w:cs="David"/>
        <w:b/>
        <w:bCs/>
        <w:color w:val="auto"/>
        <w:rtl/>
      </w:rPr>
    </w:pPr>
    <w:r w:rsidRPr="00E523F9">
      <w:rPr>
        <w:rFonts w:ascii="David" w:hAnsi="David" w:cs="David" w:hint="cs"/>
        <w:b/>
        <w:bCs/>
        <w:color w:val="auto"/>
        <w:rtl/>
      </w:rPr>
      <w:t xml:space="preserve">ת.ד. 1226 הוד השרון 4511120      טל: 052-4694122    </w:t>
    </w:r>
  </w:p>
  <w:p w:rsidR="00EB49E8" w:rsidRPr="0058712A" w:rsidRDefault="00EB49E8" w:rsidP="00DE2022">
    <w:pPr>
      <w:pStyle w:val="a5"/>
      <w:jc w:val="center"/>
      <w:rPr>
        <w:rFonts w:ascii="Tahoma" w:hAnsi="Tahoma" w:cs="David"/>
        <w:b/>
        <w:bCs/>
        <w:color w:val="auto"/>
        <w:rtl/>
      </w:rPr>
    </w:pPr>
    <w:proofErr w:type="gramStart"/>
    <w:r w:rsidRPr="0058712A">
      <w:rPr>
        <w:rFonts w:ascii="Tahoma" w:hAnsi="Tahoma" w:cs="David"/>
        <w:b/>
        <w:bCs/>
        <w:color w:val="auto"/>
      </w:rPr>
      <w:t>E-Mail :</w:t>
    </w:r>
    <w:proofErr w:type="gramEnd"/>
    <w:r w:rsidRPr="0058712A">
      <w:rPr>
        <w:rFonts w:ascii="Tahoma" w:hAnsi="Tahoma" w:cs="David"/>
        <w:b/>
        <w:bCs/>
        <w:color w:val="auto"/>
      </w:rPr>
      <w:t xml:space="preserve"> yaakobi999@gmail.com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F3D" w:rsidRDefault="009B4F3D" w:rsidP="00B30146">
      <w:r>
        <w:separator/>
      </w:r>
    </w:p>
  </w:footnote>
  <w:footnote w:type="continuationSeparator" w:id="0">
    <w:p w:rsidR="009B4F3D" w:rsidRDefault="009B4F3D" w:rsidP="00B30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9E8" w:rsidRDefault="009B4F3D" w:rsidP="00825896">
    <w:pPr>
      <w:pStyle w:val="a3"/>
      <w:tabs>
        <w:tab w:val="clear" w:pos="8306"/>
        <w:tab w:val="right" w:pos="8546"/>
      </w:tabs>
    </w:pPr>
    <w:sdt>
      <w:sdtPr>
        <w:rPr>
          <w:rtl/>
        </w:rPr>
        <w:id w:val="201376"/>
        <w:docPartObj>
          <w:docPartGallery w:val="Page Numbers (Top of Page)"/>
          <w:docPartUnique/>
        </w:docPartObj>
      </w:sdtPr>
      <w:sdtEndPr/>
      <w:sdtContent>
        <w:r>
          <w:rPr>
            <w:rFonts w:ascii="David" w:hAnsi="David" w:cs="David"/>
            <w:sz w:val="48"/>
            <w:szCs w:val="4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i1025" type="#_x0000_t136" style="width:315.75pt;height:45.2pt;mso-position-horizontal:absolute" fillcolor="#7030a0" strokecolor="#9cf" strokeweight="1.5pt">
              <v:fill color2="fill darken(118)" rotate="t" method="linear sigma" focus="100%" type="gradient"/>
              <v:shadow on="t" color="#900"/>
              <v:textpath style="font-family:&quot;Impact&quot;;v-text-kern:t" trim="t" fitpath="t" string="מכללת הצ'אקרות"/>
            </v:shape>
          </w:pict>
        </w:r>
      </w:sdtContent>
    </w:sdt>
    <w:r w:rsidR="00EB49E8">
      <w:rPr>
        <w:rtl/>
      </w:rPr>
      <w:tab/>
    </w:r>
    <w:r w:rsidR="00EB49E8" w:rsidRPr="00825896">
      <w:rPr>
        <w:noProof/>
        <w:rtl/>
      </w:rPr>
      <w:drawing>
        <wp:inline distT="0" distB="0" distL="0" distR="0">
          <wp:extent cx="642095" cy="642095"/>
          <wp:effectExtent l="19050" t="0" r="5605" b="0"/>
          <wp:docPr id="5" name="תמונה 2" descr="C:\נומרולוגיית הצאקרות הדינמיות\תמונות ובאנרים לדפוס ולתוכנה\דינמיות 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נומרולוגיית הצאקרות הדינמיות\תמונות ובאנרים לדפוס ולתוכנה\דינמיות 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095" cy="64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49E8" w:rsidRDefault="002D5F37" w:rsidP="002D5F37">
    <w:pPr>
      <w:rPr>
        <w:color w:val="auto"/>
        <w:rtl/>
      </w:rPr>
    </w:pPr>
    <w:r>
      <w:rPr>
        <w:rFonts w:cs="David" w:hint="cs"/>
        <w:b/>
        <w:bCs/>
        <w:color w:val="auto"/>
        <w:rtl/>
      </w:rPr>
      <w:t>מכללה המתמחה בלימודי נומרולוגיה</w:t>
    </w:r>
    <w:r w:rsidR="00EB49E8" w:rsidRPr="0058712A">
      <w:rPr>
        <w:rFonts w:hint="cs"/>
        <w:color w:val="auto"/>
        <w:rtl/>
      </w:rPr>
      <w:t xml:space="preserve">  </w:t>
    </w:r>
  </w:p>
  <w:p w:rsidR="00EB49E8" w:rsidRPr="0058712A" w:rsidRDefault="00EB49E8" w:rsidP="00825896">
    <w:pPr>
      <w:jc w:val="right"/>
      <w:rPr>
        <w:color w:val="auto"/>
      </w:rPr>
    </w:pPr>
    <w:r w:rsidRPr="0058712A">
      <w:rPr>
        <w:rFonts w:hint="cs"/>
        <w:color w:val="auto"/>
        <w:rtl/>
      </w:rPr>
      <w:t xml:space="preserve">          </w:t>
    </w:r>
    <w:sdt>
      <w:sdtPr>
        <w:rPr>
          <w:color w:val="auto"/>
          <w:rtl/>
        </w:rPr>
        <w:id w:val="624917"/>
        <w:docPartObj>
          <w:docPartGallery w:val="Page Numbers (Top of Page)"/>
          <w:docPartUnique/>
        </w:docPartObj>
      </w:sdtPr>
      <w:sdtEndPr/>
      <w:sdtContent>
        <w:r w:rsidR="00964460" w:rsidRPr="0058712A">
          <w:rPr>
            <w:color w:val="auto"/>
          </w:rPr>
          <w:fldChar w:fldCharType="begin"/>
        </w:r>
        <w:r w:rsidRPr="0058712A">
          <w:rPr>
            <w:color w:val="auto"/>
          </w:rPr>
          <w:instrText xml:space="preserve"> PAGE   \* MERGEFORMAT </w:instrText>
        </w:r>
        <w:r w:rsidR="00964460" w:rsidRPr="0058712A">
          <w:rPr>
            <w:color w:val="auto"/>
          </w:rPr>
          <w:fldChar w:fldCharType="separate"/>
        </w:r>
        <w:r w:rsidR="0078648A" w:rsidRPr="0078648A">
          <w:rPr>
            <w:rFonts w:cs="Calibri"/>
            <w:noProof/>
            <w:color w:val="auto"/>
            <w:rtl/>
            <w:lang w:val="he-IL"/>
          </w:rPr>
          <w:t>2</w:t>
        </w:r>
        <w:r w:rsidR="00964460" w:rsidRPr="0058712A">
          <w:rPr>
            <w:color w:val="auto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6B0"/>
    <w:multiLevelType w:val="hybridMultilevel"/>
    <w:tmpl w:val="971E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042F"/>
    <w:multiLevelType w:val="hybridMultilevel"/>
    <w:tmpl w:val="CA64F5F6"/>
    <w:lvl w:ilvl="0" w:tplc="67DCBA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A12C3"/>
    <w:multiLevelType w:val="hybridMultilevel"/>
    <w:tmpl w:val="DE70009E"/>
    <w:lvl w:ilvl="0" w:tplc="1F706B4C">
      <w:start w:val="1"/>
      <w:numFmt w:val="decimal"/>
      <w:lvlText w:val="%1."/>
      <w:lvlJc w:val="left"/>
      <w:pPr>
        <w:ind w:left="785" w:hanging="360"/>
      </w:pPr>
      <w:rPr>
        <w:rFonts w:cs="David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741E5"/>
    <w:multiLevelType w:val="hybridMultilevel"/>
    <w:tmpl w:val="D428B06E"/>
    <w:lvl w:ilvl="0" w:tplc="51F8FC56">
      <w:start w:val="1"/>
      <w:numFmt w:val="decimal"/>
      <w:lvlText w:val="%1."/>
      <w:lvlJc w:val="left"/>
      <w:pPr>
        <w:ind w:left="785" w:hanging="360"/>
      </w:pPr>
      <w:rPr>
        <w:b/>
        <w:bCs/>
        <w:sz w:val="30"/>
        <w:szCs w:val="3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D8A"/>
    <w:multiLevelType w:val="hybridMultilevel"/>
    <w:tmpl w:val="E95CF09A"/>
    <w:lvl w:ilvl="0" w:tplc="C44413B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C0A39"/>
    <w:multiLevelType w:val="hybridMultilevel"/>
    <w:tmpl w:val="BF42D8E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4E959B2"/>
    <w:multiLevelType w:val="hybridMultilevel"/>
    <w:tmpl w:val="86061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10"/>
    <w:rsid w:val="0000312C"/>
    <w:rsid w:val="000045C0"/>
    <w:rsid w:val="000162BB"/>
    <w:rsid w:val="0002390B"/>
    <w:rsid w:val="00031CA8"/>
    <w:rsid w:val="00034486"/>
    <w:rsid w:val="00041809"/>
    <w:rsid w:val="000459DB"/>
    <w:rsid w:val="000577B1"/>
    <w:rsid w:val="00066843"/>
    <w:rsid w:val="00082201"/>
    <w:rsid w:val="00086DF4"/>
    <w:rsid w:val="000930FD"/>
    <w:rsid w:val="000C14F4"/>
    <w:rsid w:val="000C7005"/>
    <w:rsid w:val="000D4E93"/>
    <w:rsid w:val="000F07DF"/>
    <w:rsid w:val="000F4445"/>
    <w:rsid w:val="000F558C"/>
    <w:rsid w:val="00104B8D"/>
    <w:rsid w:val="00116600"/>
    <w:rsid w:val="00126119"/>
    <w:rsid w:val="00136A7E"/>
    <w:rsid w:val="00137405"/>
    <w:rsid w:val="0013754D"/>
    <w:rsid w:val="00144D7B"/>
    <w:rsid w:val="0015082E"/>
    <w:rsid w:val="00153AC3"/>
    <w:rsid w:val="001546A5"/>
    <w:rsid w:val="001554BA"/>
    <w:rsid w:val="00156442"/>
    <w:rsid w:val="001616DE"/>
    <w:rsid w:val="00177F9C"/>
    <w:rsid w:val="00190DA4"/>
    <w:rsid w:val="00191ABC"/>
    <w:rsid w:val="001A0DD0"/>
    <w:rsid w:val="001C1FE9"/>
    <w:rsid w:val="001C5157"/>
    <w:rsid w:val="001C5F83"/>
    <w:rsid w:val="001E525D"/>
    <w:rsid w:val="001E59AA"/>
    <w:rsid w:val="001F082D"/>
    <w:rsid w:val="001F1ABD"/>
    <w:rsid w:val="001F4E57"/>
    <w:rsid w:val="00207F78"/>
    <w:rsid w:val="00215355"/>
    <w:rsid w:val="002312BC"/>
    <w:rsid w:val="00232598"/>
    <w:rsid w:val="00232C55"/>
    <w:rsid w:val="002364A5"/>
    <w:rsid w:val="00264AAB"/>
    <w:rsid w:val="0027776D"/>
    <w:rsid w:val="00293FA3"/>
    <w:rsid w:val="002943BE"/>
    <w:rsid w:val="002A1C5E"/>
    <w:rsid w:val="002A42CC"/>
    <w:rsid w:val="002A7991"/>
    <w:rsid w:val="002C003F"/>
    <w:rsid w:val="002C7D4A"/>
    <w:rsid w:val="002D16C7"/>
    <w:rsid w:val="002D5F37"/>
    <w:rsid w:val="002E782D"/>
    <w:rsid w:val="002F1FF9"/>
    <w:rsid w:val="002F6A81"/>
    <w:rsid w:val="00313909"/>
    <w:rsid w:val="003145C9"/>
    <w:rsid w:val="003153A0"/>
    <w:rsid w:val="00327881"/>
    <w:rsid w:val="003279F3"/>
    <w:rsid w:val="00331205"/>
    <w:rsid w:val="00345E03"/>
    <w:rsid w:val="00360F02"/>
    <w:rsid w:val="00363557"/>
    <w:rsid w:val="00367F5E"/>
    <w:rsid w:val="003713D6"/>
    <w:rsid w:val="003852EC"/>
    <w:rsid w:val="003962ED"/>
    <w:rsid w:val="003A07E6"/>
    <w:rsid w:val="003A1ABC"/>
    <w:rsid w:val="003A349A"/>
    <w:rsid w:val="003B0CD0"/>
    <w:rsid w:val="003B3649"/>
    <w:rsid w:val="003B4F41"/>
    <w:rsid w:val="003B4F42"/>
    <w:rsid w:val="003C1125"/>
    <w:rsid w:val="003C3678"/>
    <w:rsid w:val="003D1B46"/>
    <w:rsid w:val="003D2EB2"/>
    <w:rsid w:val="003D7E58"/>
    <w:rsid w:val="003F1717"/>
    <w:rsid w:val="00403565"/>
    <w:rsid w:val="0040681C"/>
    <w:rsid w:val="00454548"/>
    <w:rsid w:val="00463880"/>
    <w:rsid w:val="00470CDC"/>
    <w:rsid w:val="00473A2B"/>
    <w:rsid w:val="00474783"/>
    <w:rsid w:val="00487FE6"/>
    <w:rsid w:val="00493621"/>
    <w:rsid w:val="00493A35"/>
    <w:rsid w:val="004B098D"/>
    <w:rsid w:val="004B3DA6"/>
    <w:rsid w:val="004C64EA"/>
    <w:rsid w:val="004D58CE"/>
    <w:rsid w:val="004D5F5C"/>
    <w:rsid w:val="004E1FC8"/>
    <w:rsid w:val="004F6476"/>
    <w:rsid w:val="0050153A"/>
    <w:rsid w:val="005018FF"/>
    <w:rsid w:val="0050541C"/>
    <w:rsid w:val="00506584"/>
    <w:rsid w:val="00511562"/>
    <w:rsid w:val="00513E79"/>
    <w:rsid w:val="00516419"/>
    <w:rsid w:val="00516730"/>
    <w:rsid w:val="0052361C"/>
    <w:rsid w:val="00525EA1"/>
    <w:rsid w:val="0052649B"/>
    <w:rsid w:val="00527EE6"/>
    <w:rsid w:val="005547A1"/>
    <w:rsid w:val="005779EE"/>
    <w:rsid w:val="00581211"/>
    <w:rsid w:val="005853B7"/>
    <w:rsid w:val="00587112"/>
    <w:rsid w:val="0058712A"/>
    <w:rsid w:val="005927F1"/>
    <w:rsid w:val="00592D53"/>
    <w:rsid w:val="005B25FC"/>
    <w:rsid w:val="005C20D5"/>
    <w:rsid w:val="005D0E0F"/>
    <w:rsid w:val="005D2E29"/>
    <w:rsid w:val="005D39E8"/>
    <w:rsid w:val="005D5C6E"/>
    <w:rsid w:val="005D6D47"/>
    <w:rsid w:val="005E056A"/>
    <w:rsid w:val="005E1291"/>
    <w:rsid w:val="005E1F81"/>
    <w:rsid w:val="005F7AB9"/>
    <w:rsid w:val="00624246"/>
    <w:rsid w:val="0065219C"/>
    <w:rsid w:val="00654179"/>
    <w:rsid w:val="006628A8"/>
    <w:rsid w:val="006813C2"/>
    <w:rsid w:val="006818AE"/>
    <w:rsid w:val="006846FB"/>
    <w:rsid w:val="006A0478"/>
    <w:rsid w:val="006A4597"/>
    <w:rsid w:val="006B12D0"/>
    <w:rsid w:val="006B1D0C"/>
    <w:rsid w:val="006D2200"/>
    <w:rsid w:val="006D7750"/>
    <w:rsid w:val="006F4BEE"/>
    <w:rsid w:val="00706D7A"/>
    <w:rsid w:val="007132F7"/>
    <w:rsid w:val="00715225"/>
    <w:rsid w:val="00715F64"/>
    <w:rsid w:val="00717438"/>
    <w:rsid w:val="0072258F"/>
    <w:rsid w:val="00754524"/>
    <w:rsid w:val="00770D28"/>
    <w:rsid w:val="00772450"/>
    <w:rsid w:val="00773B23"/>
    <w:rsid w:val="00775AC7"/>
    <w:rsid w:val="00777005"/>
    <w:rsid w:val="00780D52"/>
    <w:rsid w:val="00781F03"/>
    <w:rsid w:val="0078648A"/>
    <w:rsid w:val="00793C07"/>
    <w:rsid w:val="0079712F"/>
    <w:rsid w:val="007A18DC"/>
    <w:rsid w:val="007A338C"/>
    <w:rsid w:val="007A3621"/>
    <w:rsid w:val="007C78EA"/>
    <w:rsid w:val="007E0F90"/>
    <w:rsid w:val="007E3302"/>
    <w:rsid w:val="007E5889"/>
    <w:rsid w:val="007F29A5"/>
    <w:rsid w:val="008039D9"/>
    <w:rsid w:val="008147F6"/>
    <w:rsid w:val="0082117A"/>
    <w:rsid w:val="0082392E"/>
    <w:rsid w:val="00824EC2"/>
    <w:rsid w:val="00825896"/>
    <w:rsid w:val="00827DDB"/>
    <w:rsid w:val="0083044E"/>
    <w:rsid w:val="008359FE"/>
    <w:rsid w:val="0083734C"/>
    <w:rsid w:val="00854C66"/>
    <w:rsid w:val="00861A77"/>
    <w:rsid w:val="00862280"/>
    <w:rsid w:val="00863415"/>
    <w:rsid w:val="00880136"/>
    <w:rsid w:val="00881CD6"/>
    <w:rsid w:val="00883651"/>
    <w:rsid w:val="008841C0"/>
    <w:rsid w:val="0088683C"/>
    <w:rsid w:val="00887C0F"/>
    <w:rsid w:val="00896275"/>
    <w:rsid w:val="00896DF7"/>
    <w:rsid w:val="00897188"/>
    <w:rsid w:val="008A54B4"/>
    <w:rsid w:val="008A6AA1"/>
    <w:rsid w:val="008B0CCA"/>
    <w:rsid w:val="008B26DE"/>
    <w:rsid w:val="008C0318"/>
    <w:rsid w:val="008D3FC1"/>
    <w:rsid w:val="008E26E9"/>
    <w:rsid w:val="008E6780"/>
    <w:rsid w:val="009111A3"/>
    <w:rsid w:val="009254B6"/>
    <w:rsid w:val="0093075D"/>
    <w:rsid w:val="009325E7"/>
    <w:rsid w:val="009347F3"/>
    <w:rsid w:val="00937A20"/>
    <w:rsid w:val="0094799E"/>
    <w:rsid w:val="009574F6"/>
    <w:rsid w:val="0096134D"/>
    <w:rsid w:val="00964460"/>
    <w:rsid w:val="00971E4D"/>
    <w:rsid w:val="00971F21"/>
    <w:rsid w:val="00976DAF"/>
    <w:rsid w:val="00981060"/>
    <w:rsid w:val="00992236"/>
    <w:rsid w:val="00992300"/>
    <w:rsid w:val="00996245"/>
    <w:rsid w:val="009B4F3D"/>
    <w:rsid w:val="009C59CD"/>
    <w:rsid w:val="009E00FE"/>
    <w:rsid w:val="009E0487"/>
    <w:rsid w:val="009E3C7B"/>
    <w:rsid w:val="009F2C7C"/>
    <w:rsid w:val="00A22D5B"/>
    <w:rsid w:val="00A3398F"/>
    <w:rsid w:val="00A3485F"/>
    <w:rsid w:val="00A439EB"/>
    <w:rsid w:val="00A44C63"/>
    <w:rsid w:val="00A47542"/>
    <w:rsid w:val="00A65128"/>
    <w:rsid w:val="00A75A9C"/>
    <w:rsid w:val="00A77281"/>
    <w:rsid w:val="00A83CE3"/>
    <w:rsid w:val="00A85D07"/>
    <w:rsid w:val="00A976B8"/>
    <w:rsid w:val="00AB4A99"/>
    <w:rsid w:val="00AB5C34"/>
    <w:rsid w:val="00AC4DFC"/>
    <w:rsid w:val="00AF2B73"/>
    <w:rsid w:val="00AF393D"/>
    <w:rsid w:val="00B120B6"/>
    <w:rsid w:val="00B17914"/>
    <w:rsid w:val="00B30146"/>
    <w:rsid w:val="00B33DE7"/>
    <w:rsid w:val="00B34C8B"/>
    <w:rsid w:val="00B511BE"/>
    <w:rsid w:val="00B52D35"/>
    <w:rsid w:val="00B54B16"/>
    <w:rsid w:val="00B6252D"/>
    <w:rsid w:val="00B67809"/>
    <w:rsid w:val="00B83EC1"/>
    <w:rsid w:val="00B90B8E"/>
    <w:rsid w:val="00B90E94"/>
    <w:rsid w:val="00BA046C"/>
    <w:rsid w:val="00BA6E04"/>
    <w:rsid w:val="00BC3B85"/>
    <w:rsid w:val="00BC7480"/>
    <w:rsid w:val="00BD0E15"/>
    <w:rsid w:val="00BE25D1"/>
    <w:rsid w:val="00C022A5"/>
    <w:rsid w:val="00C22B11"/>
    <w:rsid w:val="00C25028"/>
    <w:rsid w:val="00C3015B"/>
    <w:rsid w:val="00C51E07"/>
    <w:rsid w:val="00C5270C"/>
    <w:rsid w:val="00C65F1C"/>
    <w:rsid w:val="00C6662F"/>
    <w:rsid w:val="00C703F0"/>
    <w:rsid w:val="00C778E7"/>
    <w:rsid w:val="00C84840"/>
    <w:rsid w:val="00CA78C6"/>
    <w:rsid w:val="00CB2DE6"/>
    <w:rsid w:val="00CD2210"/>
    <w:rsid w:val="00CE5AD8"/>
    <w:rsid w:val="00CF01AA"/>
    <w:rsid w:val="00CF11BE"/>
    <w:rsid w:val="00D0223A"/>
    <w:rsid w:val="00D0525C"/>
    <w:rsid w:val="00D07E9F"/>
    <w:rsid w:val="00D223F4"/>
    <w:rsid w:val="00D3355A"/>
    <w:rsid w:val="00D342F6"/>
    <w:rsid w:val="00D37DF3"/>
    <w:rsid w:val="00D4207C"/>
    <w:rsid w:val="00D44D82"/>
    <w:rsid w:val="00D51C30"/>
    <w:rsid w:val="00D62C09"/>
    <w:rsid w:val="00D708B9"/>
    <w:rsid w:val="00D807A7"/>
    <w:rsid w:val="00D81421"/>
    <w:rsid w:val="00DA499A"/>
    <w:rsid w:val="00DA4C40"/>
    <w:rsid w:val="00DB2BBC"/>
    <w:rsid w:val="00DB3AB4"/>
    <w:rsid w:val="00DC4112"/>
    <w:rsid w:val="00DC4730"/>
    <w:rsid w:val="00DC5232"/>
    <w:rsid w:val="00DC557F"/>
    <w:rsid w:val="00DD0E3D"/>
    <w:rsid w:val="00DD747A"/>
    <w:rsid w:val="00DD7C33"/>
    <w:rsid w:val="00DD7D26"/>
    <w:rsid w:val="00DE2022"/>
    <w:rsid w:val="00DE354F"/>
    <w:rsid w:val="00DE5543"/>
    <w:rsid w:val="00DF1CAB"/>
    <w:rsid w:val="00E24B72"/>
    <w:rsid w:val="00E33DDB"/>
    <w:rsid w:val="00E37E03"/>
    <w:rsid w:val="00E40BF3"/>
    <w:rsid w:val="00E65A45"/>
    <w:rsid w:val="00E73DA9"/>
    <w:rsid w:val="00E9552B"/>
    <w:rsid w:val="00E96C8E"/>
    <w:rsid w:val="00EA5530"/>
    <w:rsid w:val="00EB1687"/>
    <w:rsid w:val="00EB49E8"/>
    <w:rsid w:val="00EB4C29"/>
    <w:rsid w:val="00EC133F"/>
    <w:rsid w:val="00EC5A85"/>
    <w:rsid w:val="00ED2BB8"/>
    <w:rsid w:val="00ED5BC5"/>
    <w:rsid w:val="00EE7079"/>
    <w:rsid w:val="00EF2188"/>
    <w:rsid w:val="00F02741"/>
    <w:rsid w:val="00F15A75"/>
    <w:rsid w:val="00F17C69"/>
    <w:rsid w:val="00F250B7"/>
    <w:rsid w:val="00F330C3"/>
    <w:rsid w:val="00F532CA"/>
    <w:rsid w:val="00F6213D"/>
    <w:rsid w:val="00F66F9B"/>
    <w:rsid w:val="00F817FE"/>
    <w:rsid w:val="00F92965"/>
    <w:rsid w:val="00F93B71"/>
    <w:rsid w:val="00FC1016"/>
    <w:rsid w:val="00FD1CED"/>
    <w:rsid w:val="00FE20B6"/>
    <w:rsid w:val="00FE7056"/>
    <w:rsid w:val="00F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35CB9"/>
  <w15:docId w15:val="{8604C01A-33CB-4B8F-A59F-2563881B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color w:val="900000"/>
        <w:sz w:val="24"/>
        <w:szCs w:val="24"/>
        <w:lang w:val="en-US" w:eastAsia="en-US" w:bidi="he-IL"/>
      </w:rPr>
    </w:rPrDefault>
    <w:pPrDefault>
      <w:pPr>
        <w:spacing w:after="120"/>
        <w:ind w:left="567" w:hanging="567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EE6"/>
    <w:pPr>
      <w:bidi/>
      <w:spacing w:after="0"/>
      <w:ind w:left="0" w:firstLine="0"/>
      <w:jc w:val="left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14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B30146"/>
  </w:style>
  <w:style w:type="paragraph" w:styleId="a5">
    <w:name w:val="footer"/>
    <w:basedOn w:val="a"/>
    <w:link w:val="a6"/>
    <w:uiPriority w:val="99"/>
    <w:unhideWhenUsed/>
    <w:rsid w:val="00B3014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B30146"/>
  </w:style>
  <w:style w:type="paragraph" w:styleId="a7">
    <w:name w:val="Balloon Text"/>
    <w:basedOn w:val="a"/>
    <w:link w:val="a8"/>
    <w:uiPriority w:val="99"/>
    <w:semiHidden/>
    <w:unhideWhenUsed/>
    <w:rsid w:val="00B30146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3014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5452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54524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D58C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504;&#1493;&#1502;&#1512;&#1493;&#1500;&#1493;&#1490;&#1497;&#1492;%20&#1492;&#1510;&#1488;&#1511;&#1512;&#1493;&#1514;%20&#1492;&#1491;&#1497;&#1504;&#1502;&#1497;&#1493;&#1514;\&#1504;&#1493;&#1502;&#1512;&#1493;&#1500;&#1493;&#1490;&#1497;&#1497;&#1514;%20&#1492;&#1510;&#1488;&#1511;&#1512;&#1493;&#1514;%20&#1492;&#1491;&#1497;&#1504;&#1502;&#1497;&#1493;&#1514;\TempDir\&#1496;&#1502;&#1508;&#1500;&#1496;%208%20&#1504;&#1493;&#1502;&#1512;&#1493;&#1500;&#1493;&#1490;&#1497;&#1497;&#1514;%20&#1492;&#1510;&#1488;&#1511;&#1512;&#1493;&#1514;%20&#1492;&#1491;&#1497;&#1504;&#1502;&#1497;&#1493;&#1514;%209998%20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טמפלט 8 נומרולוגיית הצאקרות הדינמיות 9998 .dotx</Template>
  <TotalTime>574</TotalTime>
  <Pages>3</Pages>
  <Words>757</Words>
  <Characters>3787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Yaakobi</dc:creator>
  <cp:lastModifiedBy>OWNER</cp:lastModifiedBy>
  <cp:revision>120</cp:revision>
  <cp:lastPrinted>2014-09-17T15:20:00Z</cp:lastPrinted>
  <dcterms:created xsi:type="dcterms:W3CDTF">2013-01-27T16:27:00Z</dcterms:created>
  <dcterms:modified xsi:type="dcterms:W3CDTF">2018-03-27T17:36:00Z</dcterms:modified>
</cp:coreProperties>
</file>